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8FED3694020443AD8AC0A48816FF8C69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380"/>
            <w:gridCol w:w="7916"/>
          </w:tblGrid>
          <w:tr w:rsidR="0073783E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783E" w:rsidRDefault="00BC25C4">
                <w:pPr>
                  <w:pStyle w:val="PersonalName"/>
                  <w:spacing w:line="240" w:lineRule="auto"/>
                </w:pPr>
                <w:r w:rsidRPr="00BC25C4">
                  <w:rPr>
                    <w:sz w:val="23"/>
                  </w:rPr>
                  <w:t>WorkingDays App Stage Plan</w:t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783E" w:rsidRDefault="0073783E">
                <w:pPr>
                  <w:pStyle w:val="PersonalName"/>
                  <w:spacing w:line="240" w:lineRule="auto"/>
                </w:pPr>
              </w:p>
            </w:tc>
          </w:tr>
          <w:tr w:rsidR="0073783E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393094403"/>
                  <w:placeholder>
                    <w:docPart w:val="9A2466AF33374600AEF9C4204E986A0B"/>
                  </w:placeholder>
                  <w:date w:fullDate="2022-07-14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3783E" w:rsidRDefault="00BC25C4" w:rsidP="00BC25C4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7/14/2022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73783E" w:rsidRDefault="0073783E">
                <w:pPr>
                  <w:spacing w:after="0"/>
                </w:pPr>
              </w:p>
            </w:tc>
          </w:tr>
          <w:tr w:rsidR="0073783E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3783E" w:rsidRDefault="0073783E" w:rsidP="00BC25C4">
                <w:pPr>
                  <w:spacing w:after="0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73783E" w:rsidRDefault="0073783E">
                <w:pPr>
                  <w:pStyle w:val="SenderAddress"/>
                </w:pPr>
              </w:p>
            </w:tc>
          </w:tr>
        </w:tbl>
        <w:p w:rsidR="0073783E" w:rsidRDefault="00682342"/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73783E" w:rsidTr="00BC25C4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783E" w:rsidRDefault="0073783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C25C4" w:rsidRDefault="00BC25C4" w:rsidP="00BC25C4">
            <w:pPr>
              <w:pStyle w:val="CompanyName"/>
            </w:pPr>
            <w:r>
              <w:t>Stage 1 – Basic Working Day Functionality</w:t>
            </w:r>
          </w:p>
          <w:p w:rsidR="0073783E" w:rsidRDefault="00AE670B">
            <w:pPr>
              <w:pStyle w:val="Section"/>
              <w:spacing w:after="0"/>
            </w:pPr>
            <w:r>
              <w:t>Objectives</w:t>
            </w:r>
          </w:p>
          <w:p w:rsidR="0073783E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Count working days between dates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Count working days from a date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Present output visually on calendars showing key holidays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Set up initial server and URL of site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Build some basic design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Write terms and conditions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Set up Google Analytics</w:t>
            </w:r>
          </w:p>
          <w:p w:rsidR="00BC25C4" w:rsidRDefault="00BC25C4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Send the app to a limited number of practitioners</w:t>
            </w:r>
          </w:p>
          <w:p w:rsidR="0073783E" w:rsidRDefault="0073783E" w:rsidP="00BC25C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</w:tc>
      </w:tr>
      <w:tr w:rsidR="00BC25C4" w:rsidTr="00BC25C4">
        <w:trPr>
          <w:trHeight w:val="288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25C4" w:rsidRDefault="00BC25C4" w:rsidP="00E1223E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7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C25C4" w:rsidRDefault="00BC25C4" w:rsidP="00E1223E">
            <w:pPr>
              <w:pStyle w:val="CompanyName"/>
            </w:pPr>
            <w:r>
              <w:t xml:space="preserve">Stage 2 – </w:t>
            </w:r>
          </w:p>
          <w:p w:rsidR="00BC25C4" w:rsidRDefault="00BC25C4" w:rsidP="00E1223E">
            <w:pPr>
              <w:pStyle w:val="Section"/>
              <w:spacing w:after="0"/>
            </w:pPr>
            <w:r>
              <w:t>Objectives</w:t>
            </w:r>
          </w:p>
          <w:p w:rsidR="00BC25C4" w:rsidRDefault="009E1FA2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Security testing – build a cross-check into the system</w:t>
            </w:r>
          </w:p>
          <w:p w:rsidR="009E1FA2" w:rsidRDefault="009E1FA2" w:rsidP="00BC25C4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bookmarkStart w:id="0" w:name="_GoBack"/>
            <w:bookmarkEnd w:id="0"/>
          </w:p>
        </w:tc>
      </w:tr>
    </w:tbl>
    <w:p w:rsidR="0073783E" w:rsidRDefault="0073783E"/>
    <w:sectPr w:rsidR="0073783E">
      <w:headerReference w:type="default" r:id="rId9"/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42" w:rsidRDefault="00682342">
      <w:pPr>
        <w:spacing w:after="0" w:line="240" w:lineRule="auto"/>
      </w:pPr>
      <w:r>
        <w:separator/>
      </w:r>
    </w:p>
  </w:endnote>
  <w:endnote w:type="continuationSeparator" w:id="0">
    <w:p w:rsidR="00682342" w:rsidRDefault="0068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3E" w:rsidRDefault="0073783E"/>
  <w:p w:rsidR="0073783E" w:rsidRDefault="00AE670B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42" w:rsidRDefault="00682342">
      <w:pPr>
        <w:spacing w:after="0" w:line="240" w:lineRule="auto"/>
      </w:pPr>
      <w:r>
        <w:separator/>
      </w:r>
    </w:p>
  </w:footnote>
  <w:footnote w:type="continuationSeparator" w:id="0">
    <w:p w:rsidR="00682342" w:rsidRDefault="0068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3783E" w:rsidRDefault="00BC25C4">
        <w:pPr>
          <w:pStyle w:val="HeaderOdd"/>
        </w:pPr>
        <w:r>
          <w:rPr>
            <w:lang w:val="en-NZ"/>
          </w:rPr>
          <w:t>Lincoln Haworth</w:t>
        </w:r>
      </w:p>
    </w:sdtContent>
  </w:sdt>
  <w:p w:rsidR="0073783E" w:rsidRDefault="007378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3A52FA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26848C2"/>
    <w:multiLevelType w:val="hybridMultilevel"/>
    <w:tmpl w:val="388A54FC"/>
    <w:lvl w:ilvl="0" w:tplc="29AC0730">
      <w:numFmt w:val="bullet"/>
      <w:lvlText w:val="-"/>
      <w:lvlJc w:val="left"/>
      <w:pPr>
        <w:ind w:left="420" w:hanging="360"/>
      </w:pPr>
      <w:rPr>
        <w:rFonts w:ascii="Tw Cen MT" w:eastAsiaTheme="minorHAnsi" w:hAnsi="Tw Cen MT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6"/>
  </w:num>
  <w:num w:numId="20">
    <w:abstractNumId w:val="9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9"/>
  </w:num>
  <w:num w:numId="28">
    <w:abstractNumId w:val="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C4"/>
    <w:rsid w:val="00682342"/>
    <w:rsid w:val="0073783E"/>
    <w:rsid w:val="009E1FA2"/>
    <w:rsid w:val="00AE670B"/>
    <w:rsid w:val="00B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ED3694020443AD8AC0A48816FF8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7801-58BF-48CE-A784-1BB2BC5B91E3}"/>
      </w:docPartPr>
      <w:docPartBody>
        <w:p w:rsidR="00784C09" w:rsidRDefault="000D39CF">
          <w:pPr>
            <w:pStyle w:val="8FED3694020443AD8AC0A48816FF8C6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A2466AF33374600AEF9C4204E986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D8FB-E3C8-4BBB-AA54-82A789FC8416}"/>
      </w:docPartPr>
      <w:docPartBody>
        <w:p w:rsidR="00784C09" w:rsidRDefault="000D39CF">
          <w:pPr>
            <w:pStyle w:val="9A2466AF33374600AEF9C4204E986A0B"/>
          </w:pPr>
          <w:r>
            <w:t>[Select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9CF"/>
    <w:rsid w:val="000D39CF"/>
    <w:rsid w:val="00784C09"/>
    <w:rsid w:val="00C7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ED3694020443AD8AC0A48816FF8C69">
    <w:name w:val="8FED3694020443AD8AC0A48816FF8C69"/>
  </w:style>
  <w:style w:type="paragraph" w:customStyle="1" w:styleId="F373AEC950B1450185FF32FF83E87013">
    <w:name w:val="F373AEC950B1450185FF32FF83E87013"/>
  </w:style>
  <w:style w:type="paragraph" w:customStyle="1" w:styleId="9A2466AF33374600AEF9C4204E986A0B">
    <w:name w:val="9A2466AF33374600AEF9C4204E986A0B"/>
  </w:style>
  <w:style w:type="paragraph" w:customStyle="1" w:styleId="738FBF4BBC554BCDBCE9F803C646454C">
    <w:name w:val="738FBF4BBC554BCDBCE9F803C646454C"/>
  </w:style>
  <w:style w:type="paragraph" w:customStyle="1" w:styleId="C04DDFC9E3BC4B9DA4E6A8F8011A0C6D">
    <w:name w:val="C04DDFC9E3BC4B9DA4E6A8F8011A0C6D"/>
  </w:style>
  <w:style w:type="paragraph" w:customStyle="1" w:styleId="0DBB7F915DB647EEB73184E474853EDF">
    <w:name w:val="0DBB7F915DB647EEB73184E474853EDF"/>
  </w:style>
  <w:style w:type="paragraph" w:customStyle="1" w:styleId="955FF3552E5C44E988EA81E655565A68">
    <w:name w:val="955FF3552E5C44E988EA81E655565A68"/>
  </w:style>
  <w:style w:type="paragraph" w:customStyle="1" w:styleId="9C28F2B8121D43DEA11C2D340BE06B71">
    <w:name w:val="9C28F2B8121D43DEA11C2D340BE06B71"/>
  </w:style>
  <w:style w:type="paragraph" w:customStyle="1" w:styleId="8504C697233B4497881DFC08B6D4964B">
    <w:name w:val="8504C697233B4497881DFC08B6D4964B"/>
  </w:style>
  <w:style w:type="paragraph" w:customStyle="1" w:styleId="22C1DB92D4474FCFAA81BC75ACBB8C92">
    <w:name w:val="22C1DB92D4474FCFAA81BC75ACBB8C92"/>
  </w:style>
  <w:style w:type="paragraph" w:customStyle="1" w:styleId="C41863C0C9A741DBB7171F198F323D2A">
    <w:name w:val="C41863C0C9A741DBB7171F198F323D2A"/>
  </w:style>
  <w:style w:type="paragraph" w:customStyle="1" w:styleId="56E9B0774F0348BCA060F6D05F53F60B">
    <w:name w:val="56E9B0774F0348BCA060F6D05F53F60B"/>
  </w:style>
  <w:style w:type="paragraph" w:customStyle="1" w:styleId="BEEA2ED57CA34DEFBD8D71EC35FED476">
    <w:name w:val="BEEA2ED57CA34DEFBD8D71EC35FED476"/>
  </w:style>
  <w:style w:type="paragraph" w:customStyle="1" w:styleId="4D720783DCBC4992987C7ED551F22DA5">
    <w:name w:val="4D720783DCBC4992987C7ED551F22DA5"/>
  </w:style>
  <w:style w:type="paragraph" w:customStyle="1" w:styleId="45EA299D963A46369D97168F5CCDAB5C">
    <w:name w:val="45EA299D963A46369D97168F5CCDAB5C"/>
  </w:style>
  <w:style w:type="paragraph" w:customStyle="1" w:styleId="8801E0232C7146F3AD5B736D3A40711E">
    <w:name w:val="8801E0232C7146F3AD5B736D3A40711E"/>
  </w:style>
  <w:style w:type="paragraph" w:customStyle="1" w:styleId="1E834B465A354A7291E24D0A35620522">
    <w:name w:val="1E834B465A354A7291E24D0A356205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FED3694020443AD8AC0A48816FF8C69">
    <w:name w:val="8FED3694020443AD8AC0A48816FF8C69"/>
  </w:style>
  <w:style w:type="paragraph" w:customStyle="1" w:styleId="F373AEC950B1450185FF32FF83E87013">
    <w:name w:val="F373AEC950B1450185FF32FF83E87013"/>
  </w:style>
  <w:style w:type="paragraph" w:customStyle="1" w:styleId="9A2466AF33374600AEF9C4204E986A0B">
    <w:name w:val="9A2466AF33374600AEF9C4204E986A0B"/>
  </w:style>
  <w:style w:type="paragraph" w:customStyle="1" w:styleId="738FBF4BBC554BCDBCE9F803C646454C">
    <w:name w:val="738FBF4BBC554BCDBCE9F803C646454C"/>
  </w:style>
  <w:style w:type="paragraph" w:customStyle="1" w:styleId="C04DDFC9E3BC4B9DA4E6A8F8011A0C6D">
    <w:name w:val="C04DDFC9E3BC4B9DA4E6A8F8011A0C6D"/>
  </w:style>
  <w:style w:type="paragraph" w:customStyle="1" w:styleId="0DBB7F915DB647EEB73184E474853EDF">
    <w:name w:val="0DBB7F915DB647EEB73184E474853EDF"/>
  </w:style>
  <w:style w:type="paragraph" w:customStyle="1" w:styleId="955FF3552E5C44E988EA81E655565A68">
    <w:name w:val="955FF3552E5C44E988EA81E655565A68"/>
  </w:style>
  <w:style w:type="paragraph" w:customStyle="1" w:styleId="9C28F2B8121D43DEA11C2D340BE06B71">
    <w:name w:val="9C28F2B8121D43DEA11C2D340BE06B71"/>
  </w:style>
  <w:style w:type="paragraph" w:customStyle="1" w:styleId="8504C697233B4497881DFC08B6D4964B">
    <w:name w:val="8504C697233B4497881DFC08B6D4964B"/>
  </w:style>
  <w:style w:type="paragraph" w:customStyle="1" w:styleId="22C1DB92D4474FCFAA81BC75ACBB8C92">
    <w:name w:val="22C1DB92D4474FCFAA81BC75ACBB8C92"/>
  </w:style>
  <w:style w:type="paragraph" w:customStyle="1" w:styleId="C41863C0C9A741DBB7171F198F323D2A">
    <w:name w:val="C41863C0C9A741DBB7171F198F323D2A"/>
  </w:style>
  <w:style w:type="paragraph" w:customStyle="1" w:styleId="56E9B0774F0348BCA060F6D05F53F60B">
    <w:name w:val="56E9B0774F0348BCA060F6D05F53F60B"/>
  </w:style>
  <w:style w:type="paragraph" w:customStyle="1" w:styleId="BEEA2ED57CA34DEFBD8D71EC35FED476">
    <w:name w:val="BEEA2ED57CA34DEFBD8D71EC35FED476"/>
  </w:style>
  <w:style w:type="paragraph" w:customStyle="1" w:styleId="4D720783DCBC4992987C7ED551F22DA5">
    <w:name w:val="4D720783DCBC4992987C7ED551F22DA5"/>
  </w:style>
  <w:style w:type="paragraph" w:customStyle="1" w:styleId="45EA299D963A46369D97168F5CCDAB5C">
    <w:name w:val="45EA299D963A46369D97168F5CCDAB5C"/>
  </w:style>
  <w:style w:type="paragraph" w:customStyle="1" w:styleId="8801E0232C7146F3AD5B736D3A40711E">
    <w:name w:val="8801E0232C7146F3AD5B736D3A40711E"/>
  </w:style>
  <w:style w:type="paragraph" w:customStyle="1" w:styleId="1E834B465A354A7291E24D0A35620522">
    <w:name w:val="1E834B465A354A7291E24D0A35620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 Haworth</dc:creator>
  <cp:lastModifiedBy>Lincoln Haworth</cp:lastModifiedBy>
  <cp:revision>2</cp:revision>
  <dcterms:created xsi:type="dcterms:W3CDTF">2022-07-14T07:14:00Z</dcterms:created>
  <dcterms:modified xsi:type="dcterms:W3CDTF">2022-07-17T11:03:00Z</dcterms:modified>
</cp:coreProperties>
</file>